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35A6" w14:textId="6EA12ACB" w:rsidR="006E5AAA" w:rsidRPr="008F13F1" w:rsidRDefault="006E5AAA" w:rsidP="006E5AA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No. </w:t>
      </w:r>
      <w:r w:rsidR="007D722B">
        <w:rPr>
          <w:b/>
          <w:bCs/>
          <w:sz w:val="32"/>
          <w:szCs w:val="32"/>
        </w:rPr>
        <w:t>4</w:t>
      </w:r>
    </w:p>
    <w:p w14:paraId="261E1286" w14:textId="5C899855" w:rsidR="006E5AAA" w:rsidRDefault="006E5AAA" w:rsidP="006E5AAA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7D722B">
        <w:rPr>
          <w:sz w:val="28"/>
          <w:szCs w:val="28"/>
        </w:rPr>
        <w:t>Esha Pal</w:t>
      </w:r>
      <w:r>
        <w:rPr>
          <w:sz w:val="28"/>
          <w:szCs w:val="28"/>
        </w:rPr>
        <w:t xml:space="preserve">                                                     </w:t>
      </w:r>
      <w:r w:rsidR="007D722B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ID</w:t>
      </w:r>
      <w:r w:rsidR="007D722B">
        <w:rPr>
          <w:sz w:val="28"/>
          <w:szCs w:val="28"/>
        </w:rPr>
        <w:t xml:space="preserve"> </w:t>
      </w:r>
      <w:r>
        <w:rPr>
          <w:sz w:val="28"/>
          <w:szCs w:val="28"/>
        </w:rPr>
        <w:t>No.: VU4F21220</w:t>
      </w:r>
      <w:r w:rsidR="007D722B">
        <w:rPr>
          <w:sz w:val="28"/>
          <w:szCs w:val="28"/>
        </w:rPr>
        <w:t>47</w:t>
      </w:r>
    </w:p>
    <w:p w14:paraId="6AB963D6" w14:textId="29F5A9CE" w:rsidR="006E5AAA" w:rsidRDefault="00F0690E" w:rsidP="004C5E57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Sub</w:t>
      </w:r>
      <w:r w:rsidR="006E5AAA">
        <w:rPr>
          <w:sz w:val="28"/>
          <w:szCs w:val="28"/>
        </w:rPr>
        <w:t>: B</w:t>
      </w:r>
      <w:r>
        <w:rPr>
          <w:sz w:val="28"/>
          <w:szCs w:val="28"/>
        </w:rPr>
        <w:t>I Lab</w:t>
      </w:r>
      <w:r w:rsidR="006E5AAA">
        <w:rPr>
          <w:sz w:val="28"/>
          <w:szCs w:val="28"/>
        </w:rPr>
        <w:t xml:space="preserve">                                                                                      Div</w:t>
      </w:r>
      <w:r>
        <w:rPr>
          <w:sz w:val="28"/>
          <w:szCs w:val="28"/>
        </w:rPr>
        <w:t>/Batch</w:t>
      </w:r>
      <w:r w:rsidR="006E5AAA">
        <w:rPr>
          <w:sz w:val="28"/>
          <w:szCs w:val="28"/>
        </w:rPr>
        <w:t xml:space="preserve">: </w:t>
      </w:r>
      <w:r w:rsidR="007D722B">
        <w:rPr>
          <w:sz w:val="28"/>
          <w:szCs w:val="28"/>
        </w:rPr>
        <w:t>A/C</w:t>
      </w:r>
    </w:p>
    <w:p w14:paraId="2126640F" w14:textId="00BA595C" w:rsidR="00DE1DDD" w:rsidRDefault="00F069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="007D722B">
        <w:rPr>
          <w:sz w:val="28"/>
          <w:szCs w:val="28"/>
        </w:rPr>
        <w:t xml:space="preserve">Perform and evaluate Classification Algorithm using any </w:t>
      </w:r>
      <w:proofErr w:type="gramStart"/>
      <w:r w:rsidR="007D722B">
        <w:rPr>
          <w:sz w:val="28"/>
          <w:szCs w:val="28"/>
        </w:rPr>
        <w:t>open source</w:t>
      </w:r>
      <w:proofErr w:type="gramEnd"/>
      <w:r w:rsidR="007D722B">
        <w:rPr>
          <w:sz w:val="28"/>
          <w:szCs w:val="28"/>
        </w:rPr>
        <w:t xml:space="preserve"> tools.</w:t>
      </w:r>
    </w:p>
    <w:p w14:paraId="30320D72" w14:textId="5E3C3173" w:rsidR="007D722B" w:rsidRDefault="007D722B">
      <w:pPr>
        <w:rPr>
          <w:b/>
          <w:bCs/>
          <w:sz w:val="28"/>
          <w:szCs w:val="28"/>
        </w:rPr>
      </w:pPr>
      <w:r w:rsidRPr="007D722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teps:</w:t>
      </w:r>
    </w:p>
    <w:p w14:paraId="6CBE899B" w14:textId="059C73D8" w:rsidR="007D722B" w:rsidRDefault="007D722B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Download and install Weka.</w:t>
      </w:r>
    </w:p>
    <w:p w14:paraId="1ADC8890" w14:textId="196FC6DE" w:rsidR="002C7F89" w:rsidRDefault="007D72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6409F8" wp14:editId="1A204DD2">
            <wp:extent cx="4544507" cy="2484120"/>
            <wp:effectExtent l="0" t="0" r="8890" b="0"/>
            <wp:docPr id="1133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" t="7407" r="1884" b="3704"/>
                    <a:stretch/>
                  </pic:blipFill>
                  <pic:spPr bwMode="auto">
                    <a:xfrm>
                      <a:off x="0" y="0"/>
                      <a:ext cx="4602233" cy="25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0CBC9" w14:textId="77777777" w:rsidR="00B01A61" w:rsidRDefault="00B01A61">
      <w:pPr>
        <w:rPr>
          <w:sz w:val="28"/>
          <w:szCs w:val="28"/>
        </w:rPr>
      </w:pPr>
    </w:p>
    <w:p w14:paraId="6A1B8D7F" w14:textId="7999824E" w:rsidR="007D722B" w:rsidRDefault="007D722B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2:Launch</w:t>
      </w:r>
      <w:proofErr w:type="gramEnd"/>
      <w:r>
        <w:rPr>
          <w:sz w:val="28"/>
          <w:szCs w:val="28"/>
        </w:rPr>
        <w:t xml:space="preserve"> Weka Explorer</w:t>
      </w:r>
    </w:p>
    <w:p w14:paraId="67AC7978" w14:textId="1426E59D" w:rsidR="007D722B" w:rsidRDefault="007D722B">
      <w:pPr>
        <w:rPr>
          <w:sz w:val="28"/>
          <w:szCs w:val="28"/>
        </w:rPr>
      </w:pPr>
      <w:r w:rsidRPr="007D722B">
        <w:rPr>
          <w:sz w:val="28"/>
          <w:szCs w:val="28"/>
        </w:rPr>
        <w:drawing>
          <wp:inline distT="0" distB="0" distL="0" distR="0" wp14:anchorId="3343752E" wp14:editId="52FAA511">
            <wp:extent cx="4565337" cy="2567940"/>
            <wp:effectExtent l="0" t="0" r="6985" b="3810"/>
            <wp:docPr id="158820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06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718" cy="26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4BCC" w14:textId="77777777" w:rsidR="00B01A61" w:rsidRDefault="00B01A61">
      <w:pPr>
        <w:rPr>
          <w:sz w:val="28"/>
          <w:szCs w:val="28"/>
        </w:rPr>
      </w:pPr>
    </w:p>
    <w:p w14:paraId="09253918" w14:textId="77777777" w:rsidR="00B01A61" w:rsidRDefault="00B01A61">
      <w:pPr>
        <w:rPr>
          <w:sz w:val="28"/>
          <w:szCs w:val="28"/>
        </w:rPr>
      </w:pPr>
    </w:p>
    <w:p w14:paraId="12D7F677" w14:textId="77777777" w:rsidR="00B01A61" w:rsidRDefault="00B01A61">
      <w:pPr>
        <w:rPr>
          <w:sz w:val="28"/>
          <w:szCs w:val="28"/>
        </w:rPr>
      </w:pPr>
    </w:p>
    <w:p w14:paraId="09BB1ACE" w14:textId="4F08775C" w:rsidR="002C7F89" w:rsidRDefault="002C7F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3:Load the Dataset</w:t>
      </w:r>
    </w:p>
    <w:p w14:paraId="193A9519" w14:textId="6D07CE0F" w:rsidR="002C7F89" w:rsidRDefault="002C7F89">
      <w:pPr>
        <w:rPr>
          <w:sz w:val="28"/>
          <w:szCs w:val="28"/>
        </w:rPr>
      </w:pPr>
      <w:r w:rsidRPr="002C7F89">
        <w:rPr>
          <w:sz w:val="28"/>
          <w:szCs w:val="28"/>
        </w:rPr>
        <w:drawing>
          <wp:inline distT="0" distB="0" distL="0" distR="0" wp14:anchorId="5F790970" wp14:editId="71A579FC">
            <wp:extent cx="4320021" cy="2308860"/>
            <wp:effectExtent l="0" t="0" r="4445" b="0"/>
            <wp:docPr id="150344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2858" name=""/>
                    <pic:cNvPicPr/>
                  </pic:nvPicPr>
                  <pic:blipFill rotWithShape="1">
                    <a:blip r:embed="rId7"/>
                    <a:srcRect b="5411"/>
                    <a:stretch/>
                  </pic:blipFill>
                  <pic:spPr bwMode="auto">
                    <a:xfrm>
                      <a:off x="0" y="0"/>
                      <a:ext cx="4344608" cy="232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10555" w14:textId="7C4688F6" w:rsidR="002C7F89" w:rsidRDefault="002C7F89">
      <w:pPr>
        <w:rPr>
          <w:sz w:val="28"/>
          <w:szCs w:val="28"/>
        </w:rPr>
      </w:pPr>
      <w:r>
        <w:rPr>
          <w:sz w:val="28"/>
          <w:szCs w:val="28"/>
        </w:rPr>
        <w:t>Step 4: Choose Classification Algorithm(J48).</w:t>
      </w:r>
    </w:p>
    <w:p w14:paraId="01CB18B9" w14:textId="411DB6DD" w:rsidR="002C7F89" w:rsidRDefault="002C7F89">
      <w:pPr>
        <w:rPr>
          <w:sz w:val="28"/>
          <w:szCs w:val="28"/>
        </w:rPr>
      </w:pPr>
      <w:r w:rsidRPr="002C7F89">
        <w:rPr>
          <w:sz w:val="28"/>
          <w:szCs w:val="28"/>
        </w:rPr>
        <w:drawing>
          <wp:inline distT="0" distB="0" distL="0" distR="0" wp14:anchorId="2BFD0E2F" wp14:editId="331A6D83">
            <wp:extent cx="4267307" cy="2400300"/>
            <wp:effectExtent l="0" t="0" r="0" b="0"/>
            <wp:docPr id="50435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51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502" cy="24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A100" w14:textId="2A594625" w:rsidR="002C7F89" w:rsidRDefault="002C7F89">
      <w:pPr>
        <w:rPr>
          <w:sz w:val="28"/>
          <w:szCs w:val="28"/>
        </w:rPr>
      </w:pPr>
      <w:r>
        <w:rPr>
          <w:sz w:val="28"/>
          <w:szCs w:val="28"/>
        </w:rPr>
        <w:t>Step 5: Configure Options.</w:t>
      </w:r>
    </w:p>
    <w:p w14:paraId="0B45C877" w14:textId="560DF5F3" w:rsidR="002C7F89" w:rsidRDefault="002C7F89">
      <w:pPr>
        <w:rPr>
          <w:sz w:val="28"/>
          <w:szCs w:val="28"/>
        </w:rPr>
      </w:pPr>
      <w:r w:rsidRPr="002C7F89">
        <w:rPr>
          <w:sz w:val="28"/>
          <w:szCs w:val="28"/>
        </w:rPr>
        <w:drawing>
          <wp:inline distT="0" distB="0" distL="0" distR="0" wp14:anchorId="70A14856" wp14:editId="19F6986E">
            <wp:extent cx="4229100" cy="2378810"/>
            <wp:effectExtent l="0" t="0" r="0" b="2540"/>
            <wp:docPr id="155326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64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71C" w14:textId="5B9A4690" w:rsidR="002C7F89" w:rsidRPr="002C7F89" w:rsidRDefault="002C7F89">
      <w:pPr>
        <w:rPr>
          <w:sz w:val="28"/>
          <w:szCs w:val="28"/>
        </w:rPr>
      </w:pPr>
      <w:proofErr w:type="gramStart"/>
      <w:r w:rsidRPr="002C7F89">
        <w:rPr>
          <w:b/>
          <w:bCs/>
          <w:sz w:val="28"/>
          <w:szCs w:val="28"/>
        </w:rPr>
        <w:t>Conclusion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Hence we perform and evaluated Classification Algorithm using Weka open-source tool.</w:t>
      </w:r>
    </w:p>
    <w:p w14:paraId="64CB52F3" w14:textId="330B9B92" w:rsidR="00F0690E" w:rsidRDefault="00F0690E">
      <w:pPr>
        <w:rPr>
          <w:sz w:val="24"/>
          <w:szCs w:val="24"/>
        </w:rPr>
      </w:pPr>
    </w:p>
    <w:p w14:paraId="6A15BAF6" w14:textId="77777777" w:rsidR="00DE1DDD" w:rsidRDefault="00DE1DDD">
      <w:pPr>
        <w:rPr>
          <w:sz w:val="24"/>
          <w:szCs w:val="24"/>
        </w:rPr>
      </w:pPr>
    </w:p>
    <w:p w14:paraId="4E24A803" w14:textId="29D74783" w:rsidR="00DE1DDD" w:rsidRPr="00DE1DDD" w:rsidRDefault="00DE1DDD" w:rsidP="00DE1DDD">
      <w:pPr>
        <w:rPr>
          <w:sz w:val="24"/>
          <w:szCs w:val="24"/>
        </w:rPr>
      </w:pPr>
    </w:p>
    <w:p w14:paraId="158848E5" w14:textId="77777777" w:rsidR="00F0690E" w:rsidRPr="00F0690E" w:rsidRDefault="00F0690E">
      <w:pPr>
        <w:rPr>
          <w:sz w:val="24"/>
          <w:szCs w:val="24"/>
        </w:rPr>
      </w:pPr>
    </w:p>
    <w:sectPr w:rsidR="00F0690E" w:rsidRPr="00F0690E" w:rsidSect="00636AD6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6A8"/>
    <w:multiLevelType w:val="hybridMultilevel"/>
    <w:tmpl w:val="CAA6B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42AF"/>
    <w:multiLevelType w:val="hybridMultilevel"/>
    <w:tmpl w:val="A146A1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B13DC2"/>
    <w:multiLevelType w:val="hybridMultilevel"/>
    <w:tmpl w:val="DB2CC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2BB"/>
    <w:multiLevelType w:val="hybridMultilevel"/>
    <w:tmpl w:val="9EE44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813475">
    <w:abstractNumId w:val="1"/>
  </w:num>
  <w:num w:numId="2" w16cid:durableId="857041026">
    <w:abstractNumId w:val="0"/>
  </w:num>
  <w:num w:numId="3" w16cid:durableId="216747806">
    <w:abstractNumId w:val="3"/>
  </w:num>
  <w:num w:numId="4" w16cid:durableId="2044014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0E"/>
    <w:rsid w:val="000E0EA8"/>
    <w:rsid w:val="00117139"/>
    <w:rsid w:val="002C7F89"/>
    <w:rsid w:val="004C5E57"/>
    <w:rsid w:val="00636AD6"/>
    <w:rsid w:val="006E5AAA"/>
    <w:rsid w:val="007D722B"/>
    <w:rsid w:val="00B01A61"/>
    <w:rsid w:val="00BA1B6D"/>
    <w:rsid w:val="00DE1DDD"/>
    <w:rsid w:val="00F0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0471"/>
  <w15:chartTrackingRefBased/>
  <w15:docId w15:val="{B692EB2F-32DD-4172-8036-9E779586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A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am\OneDrive\Documents\Custom%20Office%20Templates\Ta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Tamplate.dotx</Template>
  <TotalTime>3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Rohit Pal</cp:lastModifiedBy>
  <cp:revision>2</cp:revision>
  <dcterms:created xsi:type="dcterms:W3CDTF">2024-02-21T15:08:00Z</dcterms:created>
  <dcterms:modified xsi:type="dcterms:W3CDTF">2024-02-21T15:08:00Z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91a684164a886e413a9f9c2b96c35d0891c3cae1faac93138732412d825928da</vt:lpwstr>
  </property>
</Properties>
</file>